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8DE26" w14:textId="6AEEA3AA" w:rsidR="00C6554A" w:rsidRDefault="00DE258C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 wp14:anchorId="1CED691F" wp14:editId="07C6A683">
            <wp:extent cx="5486400" cy="3088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16500-free-data-visualization-tool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993D0" w14:textId="0C621F67" w:rsidR="00DE258C" w:rsidRDefault="00DE258C" w:rsidP="00C6554A">
      <w:pPr>
        <w:pStyle w:val="Photo"/>
      </w:pPr>
    </w:p>
    <w:p w14:paraId="2B5B74E2" w14:textId="77777777" w:rsidR="00DE258C" w:rsidRPr="008B5277" w:rsidRDefault="00DE258C" w:rsidP="00C6554A">
      <w:pPr>
        <w:pStyle w:val="Photo"/>
      </w:pPr>
    </w:p>
    <w:bookmarkEnd w:id="0"/>
    <w:bookmarkEnd w:id="1"/>
    <w:bookmarkEnd w:id="2"/>
    <w:bookmarkEnd w:id="3"/>
    <w:bookmarkEnd w:id="4"/>
    <w:p w14:paraId="7F9F0EA6" w14:textId="1AF97D80" w:rsidR="00C6554A" w:rsidRDefault="00B779B0" w:rsidP="00C6554A">
      <w:pPr>
        <w:pStyle w:val="Title"/>
      </w:pPr>
      <w:r>
        <w:t>Introductory Assignment</w:t>
      </w:r>
    </w:p>
    <w:p w14:paraId="1401F503" w14:textId="10BA8E92" w:rsidR="00C6554A" w:rsidRPr="00D5413C" w:rsidRDefault="00B779B0" w:rsidP="00C6554A">
      <w:pPr>
        <w:pStyle w:val="Subtitle"/>
      </w:pPr>
      <w:r>
        <w:t>Data visualisation</w:t>
      </w:r>
    </w:p>
    <w:p w14:paraId="2A212D90" w14:textId="237B03CB" w:rsidR="00C6554A" w:rsidRDefault="00B779B0" w:rsidP="00C6554A">
      <w:pPr>
        <w:pStyle w:val="ContactInfo"/>
      </w:pPr>
      <w:r>
        <w:t>Arnav Malhotra</w:t>
      </w:r>
      <w:r w:rsidR="00C6554A">
        <w:t xml:space="preserve"> | </w:t>
      </w:r>
      <w:r>
        <w:t>17317424</w:t>
      </w:r>
      <w:r w:rsidR="00C6554A">
        <w:t xml:space="preserve"> |</w:t>
      </w:r>
      <w:r w:rsidR="00C6554A" w:rsidRPr="00D5413C">
        <w:t xml:space="preserve"> </w:t>
      </w:r>
      <w:r>
        <w:t>30-01-2019</w:t>
      </w:r>
      <w:r w:rsidR="00C6554A">
        <w:br w:type="page"/>
      </w:r>
    </w:p>
    <w:p w14:paraId="34641C31" w14:textId="6D5DBA03" w:rsidR="00385891" w:rsidRPr="00385891" w:rsidRDefault="00DE258C" w:rsidP="00385891">
      <w:pPr>
        <w:pStyle w:val="Heading1"/>
        <w:spacing w:before="0" w:after="0"/>
      </w:pPr>
      <w:r w:rsidRPr="00DE258C">
        <w:lastRenderedPageBreak/>
        <w:t>Minard's map of the retreat of Napoleon's army from Russia</w:t>
      </w:r>
      <w:r>
        <w:t>:</w:t>
      </w:r>
    </w:p>
    <w:p w14:paraId="3176EA77" w14:textId="16932C3E" w:rsidR="007336F6" w:rsidRDefault="007336F6" w:rsidP="00385891">
      <w:pPr>
        <w:rPr>
          <w:shd w:val="clear" w:color="auto" w:fill="FFFFFA"/>
        </w:rPr>
      </w:pPr>
      <w:r>
        <w:rPr>
          <w:shd w:val="clear" w:color="auto" w:fill="FFFFFA"/>
        </w:rPr>
        <w:t xml:space="preserve">The </w:t>
      </w:r>
      <w:proofErr w:type="spellStart"/>
      <w:r>
        <w:rPr>
          <w:shd w:val="clear" w:color="auto" w:fill="FFFFFA"/>
        </w:rPr>
        <w:t>visualisation</w:t>
      </w:r>
      <w:proofErr w:type="spellEnd"/>
      <w:r>
        <w:rPr>
          <w:shd w:val="clear" w:color="auto" w:fill="FFFFFA"/>
        </w:rPr>
        <w:t xml:space="preserve"> of the data is done through the use of D3.js JavaScript library.</w:t>
      </w:r>
    </w:p>
    <w:p w14:paraId="06DCA0EE" w14:textId="6BC92664" w:rsidR="00385891" w:rsidRDefault="00385891" w:rsidP="00385891">
      <w:r>
        <w:rPr>
          <w:shd w:val="clear" w:color="auto" w:fill="FFFFFA"/>
        </w:rPr>
        <w:t>The map shows the (approximate) position of Napoleon's army as it invades and retreats from Russia in the 1812 campaign; the width of the lines show the size of the army as it dwindles from a maximum of 340,000 to an end value of 4,000. No scale is displayed for concision. T</w:t>
      </w:r>
      <w:r>
        <w:t>he line colors Blue, Orange and Green represent the 3 Army Divisions</w:t>
      </w:r>
      <w:r w:rsidR="007336F6">
        <w:t>.</w:t>
      </w:r>
    </w:p>
    <w:p w14:paraId="3B9370DC" w14:textId="5153A8A0" w:rsidR="000D766C" w:rsidRDefault="000D766C" w:rsidP="00385891">
      <w:r>
        <w:t xml:space="preserve">There are minor improvements in this </w:t>
      </w:r>
      <w:proofErr w:type="spellStart"/>
      <w:r>
        <w:t>visualisation</w:t>
      </w:r>
      <w:proofErr w:type="spellEnd"/>
      <w:r>
        <w:t xml:space="preserve"> as compared to the original such as different branches of the army have been given their own colour.</w:t>
      </w:r>
    </w:p>
    <w:p w14:paraId="330CB075" w14:textId="77777777" w:rsidR="007336F6" w:rsidRPr="00385891" w:rsidRDefault="007336F6" w:rsidP="00385891">
      <w:pPr>
        <w:rPr>
          <w:shd w:val="clear" w:color="auto" w:fill="FFFFFA"/>
        </w:rPr>
      </w:pPr>
    </w:p>
    <w:p w14:paraId="4A06CF66" w14:textId="4C53A4A0" w:rsidR="00C6554A" w:rsidRDefault="00385891" w:rsidP="00385891">
      <w:pPr>
        <w:pStyle w:val="ListBullet"/>
        <w:numPr>
          <w:ilvl w:val="0"/>
          <w:numId w:val="0"/>
        </w:numPr>
        <w:ind w:left="-284"/>
      </w:pPr>
      <w:r>
        <w:rPr>
          <w:noProof/>
        </w:rPr>
        <w:drawing>
          <wp:inline distT="0" distB="0" distL="0" distR="0" wp14:anchorId="1DCFBA56" wp14:editId="2D8BB219">
            <wp:extent cx="5859780" cy="2967192"/>
            <wp:effectExtent l="0" t="0" r="762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nard_pl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1551" cy="29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286DC" w14:textId="1A439823" w:rsidR="000D766C" w:rsidRDefault="007336F6" w:rsidP="007336F6">
      <w:pPr>
        <w:jc w:val="center"/>
        <w:rPr>
          <w:color w:val="007DEB" w:themeColor="background2" w:themeShade="80"/>
          <w:shd w:val="clear" w:color="auto" w:fill="FFFFFF"/>
        </w:rPr>
      </w:pPr>
      <w:r w:rsidRPr="00385891">
        <w:rPr>
          <w:color w:val="007DEB" w:themeColor="background2" w:themeShade="80"/>
        </w:rPr>
        <w:t xml:space="preserve">Figure </w:t>
      </w:r>
      <w:r>
        <w:rPr>
          <w:color w:val="007DEB" w:themeColor="background2" w:themeShade="80"/>
        </w:rPr>
        <w:t>1</w:t>
      </w:r>
      <w:r w:rsidRPr="00385891">
        <w:rPr>
          <w:color w:val="007DEB" w:themeColor="background2" w:themeShade="80"/>
        </w:rPr>
        <w:t xml:space="preserve">: </w:t>
      </w:r>
      <w:r>
        <w:rPr>
          <w:color w:val="007DEB" w:themeColor="background2" w:themeShade="80"/>
          <w:shd w:val="clear" w:color="auto" w:fill="FFFFFF"/>
        </w:rPr>
        <w:t>A reimplementation of Charles Joseph Minard’s map for Napoleon’s Army Campaign</w:t>
      </w:r>
    </w:p>
    <w:p w14:paraId="2E3036EE" w14:textId="45283D01" w:rsidR="000D766C" w:rsidRDefault="000D766C" w:rsidP="000D766C">
      <w:pPr>
        <w:rPr>
          <w:shd w:val="clear" w:color="auto" w:fill="FFFFFF"/>
        </w:rPr>
      </w:pPr>
      <w:r w:rsidRPr="000D766C">
        <w:rPr>
          <w:shd w:val="clear" w:color="auto" w:fill="FFFFFF"/>
        </w:rPr>
        <w:t>Usage</w:t>
      </w:r>
      <w:r w:rsidR="00347DC8">
        <w:rPr>
          <w:shd w:val="clear" w:color="auto" w:fill="FFFFFF"/>
        </w:rPr>
        <w:t xml:space="preserve"> for D3 trail layout</w:t>
      </w:r>
      <w:r w:rsidRPr="000D766C">
        <w:rPr>
          <w:shd w:val="clear" w:color="auto" w:fill="FFFFFF"/>
        </w:rPr>
        <w:t xml:space="preserve"> </w:t>
      </w:r>
      <w:r w:rsidR="00920235">
        <w:rPr>
          <w:shd w:val="clear" w:color="auto" w:fill="FFFFFF"/>
        </w:rPr>
        <w:t>–</w:t>
      </w:r>
      <w:r w:rsidRPr="000D766C">
        <w:rPr>
          <w:shd w:val="clear" w:color="auto" w:fill="FFFFFF"/>
        </w:rPr>
        <w:t xml:space="preserve"> </w:t>
      </w:r>
      <w:r w:rsidR="00920235">
        <w:rPr>
          <w:shd w:val="clear" w:color="auto" w:fill="FFFFFF"/>
        </w:rPr>
        <w:t xml:space="preserve">It is </w:t>
      </w:r>
      <w:r w:rsidRPr="000D766C">
        <w:rPr>
          <w:shd w:val="clear" w:color="auto" w:fill="FFFFFF"/>
        </w:rPr>
        <w:t>instantiate</w:t>
      </w:r>
      <w:r w:rsidR="00920235">
        <w:rPr>
          <w:shd w:val="clear" w:color="auto" w:fill="FFFFFF"/>
        </w:rPr>
        <w:t>d</w:t>
      </w:r>
      <w:r w:rsidRPr="000D766C">
        <w:rPr>
          <w:shd w:val="clear" w:color="auto" w:fill="FFFFFF"/>
        </w:rPr>
        <w:t xml:space="preserve"> by calling the function: once parameters are set, the </w:t>
      </w:r>
      <w:proofErr w:type="gramStart"/>
      <w:r w:rsidRPr="000D766C">
        <w:rPr>
          <w:rFonts w:cs="Courier New"/>
          <w:sz w:val="20"/>
          <w:szCs w:val="20"/>
        </w:rPr>
        <w:t>layout(</w:t>
      </w:r>
      <w:proofErr w:type="gramEnd"/>
      <w:r w:rsidRPr="000D766C">
        <w:rPr>
          <w:rFonts w:cs="Courier New"/>
          <w:sz w:val="20"/>
          <w:szCs w:val="20"/>
        </w:rPr>
        <w:t>)</w:t>
      </w:r>
      <w:r w:rsidRPr="000D766C">
        <w:rPr>
          <w:shd w:val="clear" w:color="auto" w:fill="FFFFFF"/>
        </w:rPr>
        <w:t> method</w:t>
      </w:r>
      <w:r w:rsidR="00920235">
        <w:rPr>
          <w:shd w:val="clear" w:color="auto" w:fill="FFFFFF"/>
        </w:rPr>
        <w:t xml:space="preserve"> is run</w:t>
      </w:r>
      <w:r w:rsidRPr="000D766C">
        <w:rPr>
          <w:shd w:val="clear" w:color="auto" w:fill="FFFFFF"/>
        </w:rPr>
        <w:t xml:space="preserve"> to get values back.</w:t>
      </w:r>
    </w:p>
    <w:p w14:paraId="249F8CEE" w14:textId="17EE47BA" w:rsidR="00920235" w:rsidRDefault="00920235" w:rsidP="000D766C">
      <w:pPr>
        <w:rPr>
          <w:shd w:val="clear" w:color="auto" w:fill="FFFFFF"/>
        </w:rPr>
      </w:pPr>
    </w:p>
    <w:p w14:paraId="2B426611" w14:textId="694F46CD" w:rsidR="00920235" w:rsidRDefault="00920235" w:rsidP="000D766C">
      <w:pPr>
        <w:rPr>
          <w:shd w:val="clear" w:color="auto" w:fill="FFFFFF"/>
        </w:rPr>
      </w:pPr>
    </w:p>
    <w:p w14:paraId="215C24E1" w14:textId="77777777" w:rsidR="00417664" w:rsidRPr="000D766C" w:rsidRDefault="00417664" w:rsidP="000D766C">
      <w:pPr>
        <w:rPr>
          <w:shd w:val="clear" w:color="auto" w:fill="FFFFFF"/>
        </w:rPr>
      </w:pPr>
    </w:p>
    <w:p w14:paraId="024F5D9E" w14:textId="2DDD0CCA" w:rsidR="00C6554A" w:rsidRPr="00D5413C" w:rsidRDefault="00417664" w:rsidP="00385891">
      <w:pPr>
        <w:pStyle w:val="Heading1"/>
      </w:pPr>
      <w:r>
        <w:lastRenderedPageBreak/>
        <w:t>Taxonomy and Tracking of Flora and Fauna</w:t>
      </w:r>
      <w:r w:rsidR="00385891">
        <w:t>:</w:t>
      </w:r>
    </w:p>
    <w:p w14:paraId="44A782BC" w14:textId="54710842" w:rsidR="00417664" w:rsidRDefault="007F6378" w:rsidP="00F30AB8">
      <w:r>
        <w:t>This process not just involves cataloging data about all the types of living beings on the planet but also their numbers.</w:t>
      </w:r>
    </w:p>
    <w:p w14:paraId="0F639BF2" w14:textId="68BAC189" w:rsidR="00414897" w:rsidRDefault="00414897" w:rsidP="00F30AB8">
      <w:r>
        <w:t>Th</w:t>
      </w:r>
      <w:r w:rsidR="007F6378">
        <w:t>e</w:t>
      </w:r>
      <w:r>
        <w:t xml:space="preserve"> data </w:t>
      </w:r>
      <w:r w:rsidR="007F6378">
        <w:t xml:space="preserve">collected from this process apart from being important for acknowledging diversity also helps us keep track of endangered species. In order to make the representation better than just a simple bar graph (as shown below), the concerned species is </w:t>
      </w:r>
      <w:r w:rsidR="00C91783">
        <w:t>shown in the form of a clip art and colour coded according to its respective category (Abundant, Near Threatened, Vulnerable, Endangered or Critically Endangered).</w:t>
      </w:r>
    </w:p>
    <w:p w14:paraId="06FCFD1B" w14:textId="64EE3200" w:rsidR="003D519D" w:rsidRDefault="003D519D" w:rsidP="00F30AB8"/>
    <w:p w14:paraId="4554DCE2" w14:textId="3DC18B28" w:rsidR="00385891" w:rsidRDefault="007F6378" w:rsidP="00C91783">
      <w:pPr>
        <w:ind w:left="284"/>
      </w:pPr>
      <w:r>
        <w:rPr>
          <w:noProof/>
        </w:rPr>
        <w:drawing>
          <wp:inline distT="0" distB="0" distL="0" distR="0" wp14:anchorId="45046023" wp14:editId="78FAC9EA">
            <wp:extent cx="4922520" cy="37539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309ab6f76688c60be3817576dc81c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431" cy="379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7D50A" w14:textId="148D95CE" w:rsidR="00385891" w:rsidRPr="00385891" w:rsidRDefault="00385891" w:rsidP="00385891">
      <w:pPr>
        <w:jc w:val="center"/>
        <w:rPr>
          <w:color w:val="007DEB" w:themeColor="background2" w:themeShade="80"/>
          <w:shd w:val="clear" w:color="auto" w:fill="FFFFFF"/>
        </w:rPr>
      </w:pPr>
      <w:r w:rsidRPr="00385891">
        <w:rPr>
          <w:color w:val="007DEB" w:themeColor="background2" w:themeShade="80"/>
        </w:rPr>
        <w:t xml:space="preserve">Figure 2: </w:t>
      </w:r>
      <w:r w:rsidR="00C91783">
        <w:rPr>
          <w:color w:val="007DEB" w:themeColor="background2" w:themeShade="80"/>
          <w:shd w:val="clear" w:color="auto" w:fill="FFFFFF"/>
        </w:rPr>
        <w:t>Simple Bar Graph of Wildlife in Africa</w:t>
      </w:r>
    </w:p>
    <w:p w14:paraId="5A13638C" w14:textId="2C1F3564" w:rsidR="006006CD" w:rsidRDefault="00C91783" w:rsidP="006006CD">
      <w:r>
        <w:t>Th</w:t>
      </w:r>
      <w:r w:rsidR="009F187C">
        <w:t>e</w:t>
      </w:r>
      <w:r>
        <w:t xml:space="preserve"> </w:t>
      </w:r>
      <w:proofErr w:type="spellStart"/>
      <w:r>
        <w:t>visualisation</w:t>
      </w:r>
      <w:proofErr w:type="spellEnd"/>
      <w:r>
        <w:t xml:space="preserve"> would be done using D3</w:t>
      </w:r>
      <w:r w:rsidR="009F187C">
        <w:t>.js JavaScript Library.</w:t>
      </w:r>
    </w:p>
    <w:p w14:paraId="26B8F44E" w14:textId="5DE9973F" w:rsidR="009F187C" w:rsidRDefault="0004211E" w:rsidP="006006CD">
      <w:r>
        <w:t>Since</w:t>
      </w:r>
      <w:r w:rsidR="009F187C">
        <w:t xml:space="preserve"> representing the species in the form of just numbers does not help </w:t>
      </w:r>
      <w:r>
        <w:t>without any frame of reference (i.e., how many individuals of a particular species are enough to sustain a population), this kind of a representation of the data would impart information more coherently and be more appealing especially when being displayed publicly, say, in a National Park.</w:t>
      </w:r>
    </w:p>
    <w:p w14:paraId="3770EFDA" w14:textId="3BD9F15C" w:rsidR="007336F6" w:rsidRDefault="000D766C" w:rsidP="000D766C">
      <w:pPr>
        <w:pStyle w:val="Heading1"/>
      </w:pPr>
      <w:r>
        <w:lastRenderedPageBreak/>
        <w:t>References:</w:t>
      </w:r>
    </w:p>
    <w:p w14:paraId="330D2433" w14:textId="10AE196F" w:rsidR="000D766C" w:rsidRDefault="00D10324" w:rsidP="000D766C">
      <w:pPr>
        <w:pStyle w:val="ListParagraph"/>
        <w:numPr>
          <w:ilvl w:val="0"/>
          <w:numId w:val="16"/>
        </w:numPr>
      </w:pPr>
      <w:hyperlink r:id="rId10" w:history="1">
        <w:r w:rsidR="000D766C" w:rsidRPr="00D73B30">
          <w:rPr>
            <w:rStyle w:val="Hyperlink"/>
          </w:rPr>
          <w:t>https://en.wikipedia.org/wiki/Charles_Joseph_Minard</w:t>
        </w:r>
      </w:hyperlink>
    </w:p>
    <w:p w14:paraId="070ED06A" w14:textId="4073A0DC" w:rsidR="000D766C" w:rsidRDefault="00D10324" w:rsidP="000D766C">
      <w:pPr>
        <w:pStyle w:val="ListParagraph"/>
        <w:numPr>
          <w:ilvl w:val="0"/>
          <w:numId w:val="16"/>
        </w:numPr>
      </w:pPr>
      <w:hyperlink r:id="rId11" w:history="1">
        <w:r w:rsidR="000D766C" w:rsidRPr="00D73B30">
          <w:rPr>
            <w:rStyle w:val="Hyperlink"/>
          </w:rPr>
          <w:t>http://benschmidt.org/D3-trail/minard.html</w:t>
        </w:r>
      </w:hyperlink>
    </w:p>
    <w:p w14:paraId="0F04FDF3" w14:textId="5FDD3F70" w:rsidR="000D766C" w:rsidRDefault="00D10324" w:rsidP="000D766C">
      <w:pPr>
        <w:pStyle w:val="ListParagraph"/>
        <w:numPr>
          <w:ilvl w:val="0"/>
          <w:numId w:val="16"/>
        </w:numPr>
      </w:pPr>
      <w:hyperlink r:id="rId12" w:history="1">
        <w:r w:rsidR="000D766C" w:rsidRPr="00D73B30">
          <w:rPr>
            <w:rStyle w:val="Hyperlink"/>
          </w:rPr>
          <w:t>http://www.datavis.ca/gallery/minard/minard.txt</w:t>
        </w:r>
      </w:hyperlink>
    </w:p>
    <w:p w14:paraId="0748D489" w14:textId="79319952" w:rsidR="00181E10" w:rsidRPr="005C6A3E" w:rsidRDefault="00D10324" w:rsidP="00181E10">
      <w:pPr>
        <w:pStyle w:val="ListParagraph"/>
        <w:numPr>
          <w:ilvl w:val="0"/>
          <w:numId w:val="16"/>
        </w:numPr>
        <w:rPr>
          <w:rStyle w:val="Hyperlink"/>
          <w:color w:val="595959" w:themeColor="text1" w:themeTint="A6"/>
          <w:u w:val="none"/>
        </w:rPr>
      </w:pPr>
      <w:hyperlink r:id="rId13" w:history="1">
        <w:r w:rsidR="000D766C" w:rsidRPr="00D73B30">
          <w:rPr>
            <w:rStyle w:val="Hyperlink"/>
          </w:rPr>
          <w:t>http://mbostock.github.io/protovis/ex/napoleon.html</w:t>
        </w:r>
      </w:hyperlink>
    </w:p>
    <w:p w14:paraId="7ED3D3F9" w14:textId="60A4877E" w:rsidR="005C6A3E" w:rsidRDefault="005C6A3E" w:rsidP="00181E10">
      <w:pPr>
        <w:pStyle w:val="ListParagraph"/>
        <w:numPr>
          <w:ilvl w:val="0"/>
          <w:numId w:val="16"/>
        </w:numPr>
      </w:pPr>
      <w:hyperlink r:id="rId14" w:history="1">
        <w:r w:rsidRPr="003A73DD">
          <w:rPr>
            <w:rStyle w:val="Hyperlink"/>
          </w:rPr>
          <w:t>https://github.com/awesomedata/awesome-public-datasets#biology</w:t>
        </w:r>
      </w:hyperlink>
    </w:p>
    <w:p w14:paraId="35636F83" w14:textId="7CC8300B" w:rsidR="005C6A3E" w:rsidRDefault="005C6A3E" w:rsidP="005C6A3E">
      <w:pPr>
        <w:pStyle w:val="ListParagraph"/>
        <w:numPr>
          <w:ilvl w:val="0"/>
          <w:numId w:val="16"/>
        </w:numPr>
      </w:pPr>
      <w:hyperlink r:id="rId15" w:history="1">
        <w:r w:rsidRPr="003A73DD">
          <w:rPr>
            <w:rStyle w:val="Hyperlink"/>
          </w:rPr>
          <w:t>https://www.ncbi.nlm.nih.gov/taxonomy</w:t>
        </w:r>
      </w:hyperlink>
      <w:r>
        <w:t xml:space="preserve"> </w:t>
      </w:r>
    </w:p>
    <w:p w14:paraId="0CED50A0" w14:textId="621F6F2A" w:rsidR="00C91783" w:rsidRDefault="00C91783" w:rsidP="005C6A3E">
      <w:pPr>
        <w:pStyle w:val="ListParagraph"/>
        <w:numPr>
          <w:ilvl w:val="0"/>
          <w:numId w:val="16"/>
        </w:numPr>
      </w:pPr>
      <w:hyperlink r:id="rId16" w:history="1">
        <w:r w:rsidRPr="003A73DD">
          <w:rPr>
            <w:rStyle w:val="Hyperlink"/>
          </w:rPr>
          <w:t>https://www.pinterest.ie/pin/461056080578214929/</w:t>
        </w:r>
      </w:hyperlink>
      <w:bookmarkStart w:id="5" w:name="_GoBack"/>
      <w:bookmarkEnd w:id="5"/>
    </w:p>
    <w:p w14:paraId="5764EC30" w14:textId="77777777" w:rsidR="006F3900" w:rsidRPr="000D766C" w:rsidRDefault="006F3900" w:rsidP="006F3900">
      <w:pPr>
        <w:pStyle w:val="ListParagraph"/>
      </w:pPr>
    </w:p>
    <w:sectPr w:rsidR="006F3900" w:rsidRPr="000D766C">
      <w:footerReference w:type="default" r:id="rId17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0C4800" w14:textId="77777777" w:rsidR="00D10324" w:rsidRDefault="00D10324" w:rsidP="00C6554A">
      <w:pPr>
        <w:spacing w:before="0" w:after="0" w:line="240" w:lineRule="auto"/>
      </w:pPr>
      <w:r>
        <w:separator/>
      </w:r>
    </w:p>
  </w:endnote>
  <w:endnote w:type="continuationSeparator" w:id="0">
    <w:p w14:paraId="1FE795A3" w14:textId="77777777" w:rsidR="00D10324" w:rsidRDefault="00D10324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BDD1B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D1CF48" w14:textId="77777777" w:rsidR="00D10324" w:rsidRDefault="00D10324" w:rsidP="00C6554A">
      <w:pPr>
        <w:spacing w:before="0" w:after="0" w:line="240" w:lineRule="auto"/>
      </w:pPr>
      <w:r>
        <w:separator/>
      </w:r>
    </w:p>
  </w:footnote>
  <w:footnote w:type="continuationSeparator" w:id="0">
    <w:p w14:paraId="0D969EC4" w14:textId="77777777" w:rsidR="00D10324" w:rsidRDefault="00D10324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83C6E1A"/>
    <w:multiLevelType w:val="hybridMultilevel"/>
    <w:tmpl w:val="40C06C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776DC8"/>
    <w:multiLevelType w:val="hybridMultilevel"/>
    <w:tmpl w:val="F34E8CAA"/>
    <w:lvl w:ilvl="0" w:tplc="4628F606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4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9B0"/>
    <w:rsid w:val="0004211E"/>
    <w:rsid w:val="000D766C"/>
    <w:rsid w:val="00181E10"/>
    <w:rsid w:val="002136CB"/>
    <w:rsid w:val="002554CD"/>
    <w:rsid w:val="00293B83"/>
    <w:rsid w:val="002B4294"/>
    <w:rsid w:val="00333D0D"/>
    <w:rsid w:val="00347DC8"/>
    <w:rsid w:val="00385891"/>
    <w:rsid w:val="003D519D"/>
    <w:rsid w:val="00414897"/>
    <w:rsid w:val="00417664"/>
    <w:rsid w:val="004C049F"/>
    <w:rsid w:val="005000E2"/>
    <w:rsid w:val="005C6A3E"/>
    <w:rsid w:val="006006CD"/>
    <w:rsid w:val="006A3CE7"/>
    <w:rsid w:val="006F3900"/>
    <w:rsid w:val="007336F6"/>
    <w:rsid w:val="007F6378"/>
    <w:rsid w:val="00827AC2"/>
    <w:rsid w:val="008C39EB"/>
    <w:rsid w:val="00920235"/>
    <w:rsid w:val="009F187C"/>
    <w:rsid w:val="00B779B0"/>
    <w:rsid w:val="00C6554A"/>
    <w:rsid w:val="00C91783"/>
    <w:rsid w:val="00D10324"/>
    <w:rsid w:val="00DE258C"/>
    <w:rsid w:val="00ED7C44"/>
    <w:rsid w:val="00F30AB8"/>
    <w:rsid w:val="00FA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98AC02"/>
  <w15:chartTrackingRefBased/>
  <w15:docId w15:val="{86083773-8541-4E16-A95D-7B2C40E2E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0D766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D76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15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mbostock.github.io/protovis/ex/napoleon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://www.datavis.ca/gallery/minard/minard.txt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pinterest.ie/pin/461056080578214929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enschmidt.org/D3-trail/minard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ncbi.nlm.nih.gov/taxonomy" TargetMode="External"/><Relationship Id="rId10" Type="http://schemas.openxmlformats.org/officeDocument/2006/relationships/hyperlink" Target="https://en.wikipedia.org/wiki/Charles_Joseph_Minard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awesomedata/awesome-public-datasets#biolog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nav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141</TotalTime>
  <Pages>4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Malhotra</dc:creator>
  <cp:keywords/>
  <dc:description/>
  <cp:lastModifiedBy>Arnav Malhotra</cp:lastModifiedBy>
  <cp:revision>10</cp:revision>
  <dcterms:created xsi:type="dcterms:W3CDTF">2019-01-31T00:28:00Z</dcterms:created>
  <dcterms:modified xsi:type="dcterms:W3CDTF">2019-02-03T03:17:00Z</dcterms:modified>
</cp:coreProperties>
</file>